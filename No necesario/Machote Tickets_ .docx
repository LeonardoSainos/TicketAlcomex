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282" w:tblpY="-102"/>
        <w:tblW w:w="11569" w:type="dxa"/>
        <w:tblLook w:val="04A0" w:firstRow="1" w:lastRow="0" w:firstColumn="1" w:lastColumn="0" w:noHBand="0" w:noVBand="1"/>
      </w:tblPr>
      <w:tblGrid>
        <w:gridCol w:w="2775"/>
        <w:gridCol w:w="6976"/>
        <w:gridCol w:w="1818"/>
      </w:tblGrid>
      <w:tr w:rsidR="008C6A45" w14:paraId="52FE0322" w14:textId="77777777" w:rsidTr="008C6A45">
        <w:trPr>
          <w:trHeight w:val="761"/>
        </w:trPr>
        <w:tc>
          <w:tcPr>
            <w:tcW w:w="2775" w:type="dxa"/>
          </w:tcPr>
          <w:p w14:paraId="6B1C0658" w14:textId="2718551C" w:rsidR="008C6A45" w:rsidRDefault="008C6A45" w:rsidP="008C6A45">
            <w:r w:rsidRPr="00556412">
              <w:rPr>
                <w:b/>
                <w:bCs/>
                <w:sz w:val="16"/>
                <w:szCs w:val="16"/>
              </w:rPr>
              <w:t>Fecha</w:t>
            </w:r>
            <w:r w:rsidR="00556412" w:rsidRPr="00556412">
              <w:rPr>
                <w:b/>
                <w:bCs/>
                <w:sz w:val="16"/>
                <w:szCs w:val="16"/>
              </w:rPr>
              <w:t xml:space="preserve"> de creación de ticket</w:t>
            </w:r>
            <w:r w:rsidRPr="00556412">
              <w:rPr>
                <w:b/>
                <w:bCs/>
                <w:sz w:val="16"/>
                <w:szCs w:val="16"/>
              </w:rPr>
              <w:t>:</w:t>
            </w:r>
            <w:r w:rsidRPr="00556412">
              <w:rPr>
                <w:sz w:val="16"/>
                <w:szCs w:val="16"/>
              </w:rPr>
              <w:t xml:space="preserve"> </w:t>
            </w:r>
          </w:p>
        </w:tc>
        <w:tc>
          <w:tcPr>
            <w:tcW w:w="6976" w:type="dxa"/>
            <w:vMerge w:val="restart"/>
          </w:tcPr>
          <w:p w14:paraId="2D2C3D34" w14:textId="77777777" w:rsidR="008C6A45" w:rsidRDefault="008C6A45" w:rsidP="008C6A45">
            <w:pPr>
              <w:jc w:val="center"/>
            </w:pPr>
          </w:p>
          <w:p w14:paraId="1534C8A3" w14:textId="471FBFE9" w:rsidR="008C6A45" w:rsidRPr="00802588" w:rsidRDefault="008C6A45" w:rsidP="008C6A45">
            <w:pPr>
              <w:jc w:val="center"/>
              <w:rPr>
                <w:b/>
                <w:bCs/>
              </w:rPr>
            </w:pPr>
            <w:r w:rsidRPr="008C6A45">
              <w:rPr>
                <w:b/>
                <w:bCs/>
                <w:sz w:val="44"/>
                <w:szCs w:val="44"/>
              </w:rPr>
              <w:t>Solicitud de Servicio</w:t>
            </w:r>
            <w:r w:rsidR="00556412">
              <w:rPr>
                <w:b/>
                <w:bCs/>
                <w:sz w:val="44"/>
                <w:szCs w:val="44"/>
              </w:rPr>
              <w:t xml:space="preserve"> IT</w:t>
            </w:r>
          </w:p>
        </w:tc>
        <w:tc>
          <w:tcPr>
            <w:tcW w:w="1818" w:type="dxa"/>
          </w:tcPr>
          <w:p w14:paraId="2501D967" w14:textId="547D7CF2" w:rsidR="008C6A45" w:rsidRPr="00556412" w:rsidRDefault="00556412" w:rsidP="008C6A45">
            <w:pPr>
              <w:rPr>
                <w:b/>
                <w:bCs/>
              </w:rPr>
            </w:pPr>
            <w:r w:rsidRPr="00556412">
              <w:rPr>
                <w:b/>
                <w:bCs/>
                <w:sz w:val="14"/>
                <w:szCs w:val="14"/>
              </w:rPr>
              <w:t>Fecha de seguimiento/cierre de ticket:</w:t>
            </w:r>
          </w:p>
        </w:tc>
      </w:tr>
      <w:tr w:rsidR="008C6A45" w14:paraId="59C9E4E0" w14:textId="77777777" w:rsidTr="008C6A45">
        <w:trPr>
          <w:trHeight w:val="362"/>
        </w:trPr>
        <w:tc>
          <w:tcPr>
            <w:tcW w:w="2775" w:type="dxa"/>
          </w:tcPr>
          <w:p w14:paraId="75CB0A76" w14:textId="6EC640F1" w:rsidR="008C6A45" w:rsidRPr="00802588" w:rsidRDefault="00556412" w:rsidP="00556412">
            <w:pPr>
              <w:rPr>
                <w:b/>
                <w:bCs/>
              </w:rPr>
            </w:pPr>
            <w:r w:rsidRPr="00556412">
              <w:rPr>
                <w:b/>
                <w:bCs/>
                <w:sz w:val="18"/>
                <w:szCs w:val="18"/>
              </w:rPr>
              <w:t>Usuario crea:</w:t>
            </w:r>
          </w:p>
        </w:tc>
        <w:tc>
          <w:tcPr>
            <w:tcW w:w="6976" w:type="dxa"/>
            <w:vMerge/>
          </w:tcPr>
          <w:p w14:paraId="095D4C47" w14:textId="77777777" w:rsidR="008C6A45" w:rsidRDefault="008C6A45" w:rsidP="008C6A45"/>
        </w:tc>
        <w:tc>
          <w:tcPr>
            <w:tcW w:w="1818" w:type="dxa"/>
          </w:tcPr>
          <w:p w14:paraId="5B43F990" w14:textId="7A3CFC60" w:rsidR="008C6A45" w:rsidRPr="00802588" w:rsidRDefault="00556412" w:rsidP="008C6A45">
            <w:pPr>
              <w:rPr>
                <w:b/>
                <w:bCs/>
              </w:rPr>
            </w:pPr>
            <w:r w:rsidRPr="00556412">
              <w:rPr>
                <w:b/>
                <w:bCs/>
                <w:sz w:val="14"/>
                <w:szCs w:val="14"/>
              </w:rPr>
              <w:t>Usuario modifica:</w:t>
            </w:r>
          </w:p>
        </w:tc>
      </w:tr>
    </w:tbl>
    <w:p w14:paraId="315E3DDE" w14:textId="6FDAC4F1" w:rsidR="00176481" w:rsidRDefault="00CD4550" w:rsidP="001764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1617CD" wp14:editId="36C24936">
                <wp:simplePos x="0" y="0"/>
                <wp:positionH relativeFrom="page">
                  <wp:posOffset>5722806</wp:posOffset>
                </wp:positionH>
                <wp:positionV relativeFrom="paragraph">
                  <wp:posOffset>872024</wp:posOffset>
                </wp:positionV>
                <wp:extent cx="1783080" cy="1453515"/>
                <wp:effectExtent l="0" t="0" r="26670" b="133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3DE2" w14:textId="77777777" w:rsidR="00176481" w:rsidRDefault="00176481" w:rsidP="008C6A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4EFE07E" w14:textId="77777777" w:rsidR="008C6A45" w:rsidRDefault="00176481" w:rsidP="008C6A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TIEMPO TOTAL</w:t>
                            </w:r>
                          </w:p>
                          <w:p w14:paraId="51840FFF" w14:textId="77777777" w:rsidR="008C6A45" w:rsidRDefault="008C6A45" w:rsidP="008C6A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2669BC0" w14:textId="77777777" w:rsidR="008C6A45" w:rsidRP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17C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50.6pt;margin-top:68.65pt;width:140.4pt;height:11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">
                <v:textbox>
                  <w:txbxContent>
                    <w:p w14:paraId="4F413DE2" w14:textId="77777777" w:rsidR="00176481" w:rsidRDefault="00176481" w:rsidP="008C6A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</w:p>
                    <w:p w14:paraId="14EFE07E" w14:textId="77777777" w:rsidR="008C6A45" w:rsidRDefault="00176481" w:rsidP="008C6A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TIEMPO TOTAL</w:t>
                      </w:r>
                    </w:p>
                    <w:p w14:paraId="51840FFF" w14:textId="77777777" w:rsidR="008C6A45" w:rsidRDefault="008C6A45" w:rsidP="008C6A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</w:p>
                    <w:p w14:paraId="52669BC0" w14:textId="77777777" w:rsidR="008C6A45" w:rsidRP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10A10" wp14:editId="506BF369">
                <wp:simplePos x="0" y="0"/>
                <wp:positionH relativeFrom="column">
                  <wp:posOffset>3427885</wp:posOffset>
                </wp:positionH>
                <wp:positionV relativeFrom="paragraph">
                  <wp:posOffset>872024</wp:posOffset>
                </wp:positionV>
                <wp:extent cx="1783080" cy="1453515"/>
                <wp:effectExtent l="0" t="0" r="26670" b="133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DE3D" w14:textId="77777777" w:rsidR="008C6A45" w:rsidRDefault="008C6A45" w:rsidP="008C6A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FECHA INICIO:</w:t>
                            </w:r>
                          </w:p>
                          <w:p w14:paraId="4B089EAE" w14:textId="77777777" w:rsidR="008C6A45" w:rsidRDefault="008C6A45" w:rsidP="008C6A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4BC4EDB" w14:textId="77777777" w:rsid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FECHA FIN:</w:t>
                            </w:r>
                          </w:p>
                          <w:p w14:paraId="6729F2A2" w14:textId="77777777" w:rsid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</w:t>
                            </w:r>
                          </w:p>
                          <w:p w14:paraId="4F4E3134" w14:textId="77777777" w:rsidR="008C6A45" w:rsidRP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0A10" id="Cuadro de texto 3" o:spid="_x0000_s1027" type="#_x0000_t202" style="position:absolute;left:0;text-align:left;margin-left:269.9pt;margin-top:68.65pt;width:140.4pt;height:11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">
                <v:textbox>
                  <w:txbxContent>
                    <w:p w14:paraId="4286DE3D" w14:textId="77777777" w:rsidR="008C6A45" w:rsidRDefault="008C6A45" w:rsidP="008C6A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FECHA INICIO:</w:t>
                      </w:r>
                    </w:p>
                    <w:p w14:paraId="4B089EAE" w14:textId="77777777" w:rsidR="008C6A45" w:rsidRDefault="008C6A45" w:rsidP="008C6A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</w:p>
                    <w:p w14:paraId="24BC4EDB" w14:textId="77777777" w:rsid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FECHA FIN:</w:t>
                      </w:r>
                    </w:p>
                    <w:p w14:paraId="6729F2A2" w14:textId="77777777" w:rsid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</w:t>
                      </w:r>
                    </w:p>
                    <w:p w14:paraId="4F4E3134" w14:textId="77777777" w:rsidR="008C6A45" w:rsidRP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65D6B0" wp14:editId="55EA0C15">
                <wp:simplePos x="0" y="0"/>
                <wp:positionH relativeFrom="column">
                  <wp:posOffset>-265399</wp:posOffset>
                </wp:positionH>
                <wp:positionV relativeFrom="paragraph">
                  <wp:posOffset>872025</wp:posOffset>
                </wp:positionV>
                <wp:extent cx="1783080" cy="1453515"/>
                <wp:effectExtent l="0" t="0" r="26670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F3AA7" w14:textId="77777777" w:rsidR="008C6A45" w:rsidRP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6A45">
                              <w:rPr>
                                <w:b/>
                                <w:bCs/>
                              </w:rPr>
                              <w:t>TIPO DE MANTENIMIENTO:</w:t>
                            </w:r>
                          </w:p>
                          <w:p w14:paraId="1629C148" w14:textId="77777777" w:rsidR="008C6A45" w:rsidRDefault="00000000">
                            <w:sdt>
                              <w:sdtPr>
                                <w:id w:val="8118293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8C6A45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8C6A45">
                              <w:t>PREVENTIVO</w:t>
                            </w:r>
                          </w:p>
                          <w:p w14:paraId="5AE8ABDD" w14:textId="77777777" w:rsidR="008C6A45" w:rsidRDefault="00000000">
                            <w:sdt>
                              <w:sdtPr>
                                <w:id w:val="-15525309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8C6A45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8C6A45">
                              <w:t>PREDICTIVO</w:t>
                            </w:r>
                          </w:p>
                          <w:p w14:paraId="2B162CC8" w14:textId="77777777" w:rsidR="008C6A45" w:rsidRDefault="00000000">
                            <w:sdt>
                              <w:sdtPr>
                                <w:id w:val="14821915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8C6A45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8C6A45">
                              <w:t>CORRECTIVO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D6B0" id="Cuadro de texto 2" o:spid="_x0000_s1028" type="#_x0000_t202" style="position:absolute;left:0;text-align:left;margin-left:-20.9pt;margin-top:68.65pt;width:140.4pt;height:11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">
                <v:textbox>
                  <w:txbxContent>
                    <w:p w14:paraId="106F3AA7" w14:textId="77777777" w:rsidR="008C6A45" w:rsidRP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C6A45">
                        <w:rPr>
                          <w:b/>
                          <w:bCs/>
                        </w:rPr>
                        <w:t>TIPO DE MANTENIMIENTO:</w:t>
                      </w:r>
                    </w:p>
                    <w:p w14:paraId="1629C148" w14:textId="77777777" w:rsidR="008C6A45" w:rsidRDefault="00000000">
                      <w:sdt>
                        <w:sdtPr>
                          <w:id w:val="8118293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C6A45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8C6A45">
                        <w:t>PREVENTIVO</w:t>
                      </w:r>
                    </w:p>
                    <w:p w14:paraId="5AE8ABDD" w14:textId="77777777" w:rsidR="008C6A45" w:rsidRDefault="00000000">
                      <w:sdt>
                        <w:sdtPr>
                          <w:id w:val="-15525309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C6A45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8C6A45">
                        <w:t>PREDICTIVO</w:t>
                      </w:r>
                    </w:p>
                    <w:p w14:paraId="2B162CC8" w14:textId="77777777" w:rsidR="008C6A45" w:rsidRDefault="00000000">
                      <w:sdt>
                        <w:sdtPr>
                          <w:id w:val="14821915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C6A45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8C6A45">
                        <w:t>CORRECTIVO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E5BEC" wp14:editId="03791B7E">
                <wp:simplePos x="0" y="0"/>
                <wp:positionH relativeFrom="column">
                  <wp:posOffset>1599085</wp:posOffset>
                </wp:positionH>
                <wp:positionV relativeFrom="paragraph">
                  <wp:posOffset>872025</wp:posOffset>
                </wp:positionV>
                <wp:extent cx="1783080" cy="1454119"/>
                <wp:effectExtent l="0" t="0" r="26670" b="133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54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CDF66" w14:textId="77777777" w:rsidR="008C6A45" w:rsidRPr="008C6A45" w:rsidRDefault="008C6A45" w:rsidP="008C6A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DISPOSITIVO REVISADO:</w:t>
                            </w:r>
                          </w:p>
                          <w:p w14:paraId="383339D3" w14:textId="77777777" w:rsidR="008C6A45" w:rsidRDefault="00000000">
                            <w:sdt>
                              <w:sdtPr>
                                <w:id w:val="155866924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8C6A45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8C6A45">
                              <w:t>GPS</w:t>
                            </w:r>
                          </w:p>
                          <w:p w14:paraId="203E3177" w14:textId="77777777" w:rsidR="008C6A45" w:rsidRDefault="00000000">
                            <w:sdt>
                              <w:sdtPr>
                                <w:id w:val="-17567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8C6A45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8C6A45">
                              <w:t>Laptop / PC</w:t>
                            </w:r>
                          </w:p>
                          <w:p w14:paraId="0CFC6598" w14:textId="77777777" w:rsidR="00CD4550" w:rsidRDefault="00000000" w:rsidP="00CD4550">
                            <w:sdt>
                              <w:sdtPr>
                                <w:id w:val="4022691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D4550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D4550">
                              <w:t>CCTV /Cámara</w:t>
                            </w:r>
                          </w:p>
                          <w:p w14:paraId="49D23702" w14:textId="77777777" w:rsidR="00CD4550" w:rsidRDefault="00000000" w:rsidP="00CD4550">
                            <w:sdt>
                              <w:sdtPr>
                                <w:id w:val="-129983495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D4550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D4550">
                              <w:t>Impresoras</w:t>
                            </w:r>
                          </w:p>
                          <w:p w14:paraId="209529CF" w14:textId="77777777" w:rsidR="008C6A45" w:rsidRDefault="008C6A45" w:rsidP="00CD4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5BEC" id="_x0000_s1029" type="#_x0000_t202" style="position:absolute;left:0;text-align:left;margin-left:125.9pt;margin-top:68.65pt;width:140.4pt;height:11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k2FQIAACcEAAAOAAAAZHJzL2Uyb0RvYy54bWysU9tu2zAMfR+wfxD0vthOkzUx4hRdugwD&#10;ugvQ7QNkWbaFyaImKbGzry8lu2l2exnmB0E0qUPy8HBzM3SKHIV1EnRBs1lKidAcKqmbgn79sn+1&#10;o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">
                <v:textbox>
                  <w:txbxContent>
                    <w:p w14:paraId="579CDF66" w14:textId="77777777" w:rsidR="008C6A45" w:rsidRPr="008C6A45" w:rsidRDefault="008C6A45" w:rsidP="008C6A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DISPOSITIVO REVISADO:</w:t>
                      </w:r>
                    </w:p>
                    <w:p w14:paraId="383339D3" w14:textId="77777777" w:rsidR="008C6A45" w:rsidRDefault="00000000">
                      <w:sdt>
                        <w:sdtPr>
                          <w:id w:val="155866924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C6A45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8C6A45">
                        <w:t>GPS</w:t>
                      </w:r>
                    </w:p>
                    <w:p w14:paraId="203E3177" w14:textId="77777777" w:rsidR="008C6A45" w:rsidRDefault="00000000">
                      <w:sdt>
                        <w:sdtPr>
                          <w:id w:val="-17567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C6A45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8C6A45">
                        <w:t>Laptop / PC</w:t>
                      </w:r>
                    </w:p>
                    <w:p w14:paraId="0CFC6598" w14:textId="77777777" w:rsidR="00CD4550" w:rsidRDefault="00000000" w:rsidP="00CD4550">
                      <w:sdt>
                        <w:sdtPr>
                          <w:id w:val="4022691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CD4550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CD4550">
                        <w:t>CCTV /Cámara</w:t>
                      </w:r>
                    </w:p>
                    <w:p w14:paraId="49D23702" w14:textId="77777777" w:rsidR="00CD4550" w:rsidRDefault="00000000" w:rsidP="00CD4550">
                      <w:sdt>
                        <w:sdtPr>
                          <w:id w:val="-129983495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CD4550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CD4550">
                        <w:t>Impresoras</w:t>
                      </w:r>
                    </w:p>
                    <w:p w14:paraId="209529CF" w14:textId="77777777" w:rsidR="008C6A45" w:rsidRDefault="008C6A45" w:rsidP="00CD4550"/>
                  </w:txbxContent>
                </v:textbox>
              </v:shape>
            </w:pict>
          </mc:Fallback>
        </mc:AlternateContent>
      </w:r>
    </w:p>
    <w:p w14:paraId="077834FC" w14:textId="77777777" w:rsidR="00176481" w:rsidRDefault="00176481" w:rsidP="00176481">
      <w:pPr>
        <w:jc w:val="both"/>
      </w:pPr>
    </w:p>
    <w:p w14:paraId="29955807" w14:textId="77777777" w:rsidR="00176481" w:rsidRDefault="00176481" w:rsidP="00176481">
      <w:pPr>
        <w:jc w:val="both"/>
      </w:pPr>
    </w:p>
    <w:p w14:paraId="615ECC06" w14:textId="77777777" w:rsidR="00176481" w:rsidRDefault="00176481" w:rsidP="00176481">
      <w:pPr>
        <w:jc w:val="both"/>
      </w:pPr>
    </w:p>
    <w:p w14:paraId="0CC5E6F6" w14:textId="77777777" w:rsidR="00176481" w:rsidRDefault="00176481" w:rsidP="00176481">
      <w:pPr>
        <w:jc w:val="both"/>
      </w:pPr>
    </w:p>
    <w:p w14:paraId="1F3A2A9C" w14:textId="77777777" w:rsidR="00176481" w:rsidRDefault="00176481" w:rsidP="00176481">
      <w:pPr>
        <w:jc w:val="both"/>
      </w:pPr>
    </w:p>
    <w:p w14:paraId="158161D7" w14:textId="77777777" w:rsidR="00176481" w:rsidRPr="00176481" w:rsidRDefault="00176481" w:rsidP="00176481">
      <w:pPr>
        <w:jc w:val="both"/>
        <w:rPr>
          <w:b/>
          <w:bCs/>
          <w:sz w:val="24"/>
          <w:szCs w:val="24"/>
        </w:rPr>
      </w:pPr>
      <w:r w:rsidRPr="001764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20716F" wp14:editId="6FACA628">
                <wp:simplePos x="0" y="0"/>
                <wp:positionH relativeFrom="column">
                  <wp:posOffset>-265176</wp:posOffset>
                </wp:positionH>
                <wp:positionV relativeFrom="paragraph">
                  <wp:posOffset>214249</wp:posOffset>
                </wp:positionV>
                <wp:extent cx="7315200" cy="6035040"/>
                <wp:effectExtent l="0" t="0" r="19050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60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74B2" w14:textId="77777777" w:rsidR="00176481" w:rsidRDefault="001764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716F" id="_x0000_s1030" type="#_x0000_t202" style="position:absolute;left:0;text-align:left;margin-left:-20.9pt;margin-top:16.85pt;width:8in;height:47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">
                <v:textbox>
                  <w:txbxContent>
                    <w:p w14:paraId="472474B2" w14:textId="77777777" w:rsidR="00176481" w:rsidRDefault="00176481"/>
                  </w:txbxContent>
                </v:textbox>
              </v:shape>
            </w:pict>
          </mc:Fallback>
        </mc:AlternateContent>
      </w:r>
      <w:r w:rsidRPr="00176481">
        <w:rPr>
          <w:b/>
          <w:bCs/>
          <w:sz w:val="24"/>
          <w:szCs w:val="24"/>
        </w:rPr>
        <w:t>DESCRIPCION DE SERVICIO (INCLUIR FOTOGRAFIAS):</w:t>
      </w:r>
    </w:p>
    <w:p w14:paraId="1F932D4E" w14:textId="77777777" w:rsidR="00176481" w:rsidRDefault="00176481" w:rsidP="00176481">
      <w:pPr>
        <w:jc w:val="both"/>
      </w:pPr>
    </w:p>
    <w:p w14:paraId="6C3DC5A7" w14:textId="77777777" w:rsidR="00176481" w:rsidRDefault="00176481" w:rsidP="00176481">
      <w:pPr>
        <w:jc w:val="both"/>
      </w:pPr>
    </w:p>
    <w:p w14:paraId="18D479FA" w14:textId="77777777" w:rsidR="00176481" w:rsidRDefault="00176481" w:rsidP="00176481">
      <w:pPr>
        <w:jc w:val="both"/>
      </w:pPr>
    </w:p>
    <w:p w14:paraId="2A582B49" w14:textId="77777777" w:rsidR="00176481" w:rsidRDefault="00176481" w:rsidP="00176481">
      <w:pPr>
        <w:jc w:val="both"/>
      </w:pPr>
    </w:p>
    <w:p w14:paraId="13816398" w14:textId="77777777" w:rsidR="00176481" w:rsidRDefault="00176481" w:rsidP="00176481">
      <w:pPr>
        <w:jc w:val="both"/>
      </w:pPr>
    </w:p>
    <w:p w14:paraId="65D66A0D" w14:textId="77777777" w:rsidR="00176481" w:rsidRPr="00176481" w:rsidRDefault="00176481" w:rsidP="00176481"/>
    <w:p w14:paraId="6DAF5886" w14:textId="77777777" w:rsidR="00176481" w:rsidRPr="00176481" w:rsidRDefault="00176481" w:rsidP="00176481"/>
    <w:p w14:paraId="7AE40AC8" w14:textId="77777777" w:rsidR="00176481" w:rsidRPr="00176481" w:rsidRDefault="00176481" w:rsidP="00176481"/>
    <w:p w14:paraId="197E8F79" w14:textId="77777777" w:rsidR="00176481" w:rsidRPr="00176481" w:rsidRDefault="00176481" w:rsidP="00176481"/>
    <w:p w14:paraId="2752CF54" w14:textId="77777777" w:rsidR="00176481" w:rsidRPr="00176481" w:rsidRDefault="00176481" w:rsidP="00176481"/>
    <w:p w14:paraId="2EE89019" w14:textId="77777777" w:rsidR="00176481" w:rsidRPr="00176481" w:rsidRDefault="00176481" w:rsidP="00176481"/>
    <w:p w14:paraId="2AECECF8" w14:textId="77777777" w:rsidR="00176481" w:rsidRPr="00176481" w:rsidRDefault="00176481" w:rsidP="00176481"/>
    <w:p w14:paraId="5E4BB06C" w14:textId="77777777" w:rsidR="00176481" w:rsidRPr="00176481" w:rsidRDefault="00176481" w:rsidP="00176481"/>
    <w:p w14:paraId="18BC0045" w14:textId="77777777" w:rsidR="00176481" w:rsidRPr="00176481" w:rsidRDefault="00176481" w:rsidP="00176481"/>
    <w:p w14:paraId="7F631328" w14:textId="77777777" w:rsidR="00176481" w:rsidRPr="00176481" w:rsidRDefault="00176481" w:rsidP="00176481"/>
    <w:p w14:paraId="16E2D94C" w14:textId="77777777" w:rsidR="00176481" w:rsidRPr="00176481" w:rsidRDefault="00176481" w:rsidP="00176481"/>
    <w:p w14:paraId="17B70484" w14:textId="77777777" w:rsidR="00176481" w:rsidRPr="00176481" w:rsidRDefault="00176481" w:rsidP="00176481"/>
    <w:p w14:paraId="6334EF81" w14:textId="77777777" w:rsidR="00176481" w:rsidRPr="00176481" w:rsidRDefault="00176481" w:rsidP="00176481"/>
    <w:p w14:paraId="00D50082" w14:textId="77777777" w:rsidR="00176481" w:rsidRPr="00176481" w:rsidRDefault="00176481" w:rsidP="00176481"/>
    <w:p w14:paraId="06812A23" w14:textId="77777777" w:rsidR="00176481" w:rsidRPr="00176481" w:rsidRDefault="00176481" w:rsidP="00176481"/>
    <w:p w14:paraId="243A28F4" w14:textId="77777777" w:rsidR="00176481" w:rsidRDefault="00833C64" w:rsidP="001764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6F4FE1" wp14:editId="4258549D">
                <wp:simplePos x="0" y="0"/>
                <wp:positionH relativeFrom="column">
                  <wp:posOffset>3877056</wp:posOffset>
                </wp:positionH>
                <wp:positionV relativeFrom="paragraph">
                  <wp:posOffset>353441</wp:posOffset>
                </wp:positionV>
                <wp:extent cx="3172968" cy="539496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968" cy="539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97AB" w14:textId="77777777" w:rsidR="00833C64" w:rsidRDefault="00833C64" w:rsidP="00833C64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Elaboró: ___________________________</w:t>
                            </w:r>
                          </w:p>
                          <w:p w14:paraId="499143F3" w14:textId="77777777" w:rsidR="00833C64" w:rsidRPr="00833C64" w:rsidRDefault="00833C6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           (Nombre y firma de quien realiza el servicio)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4FE1" id="_x0000_s1031" type="#_x0000_t202" style="position:absolute;margin-left:305.3pt;margin-top:27.85pt;width:249.8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A8/QEAANQ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" filled="f" stroked="f">
                <v:textbox>
                  <w:txbxContent>
                    <w:p w14:paraId="265297AB" w14:textId="77777777" w:rsidR="00833C64" w:rsidRDefault="00833C64" w:rsidP="00833C64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Elaboró: ___________________________</w:t>
                      </w:r>
                    </w:p>
                    <w:p w14:paraId="499143F3" w14:textId="77777777" w:rsidR="00833C64" w:rsidRPr="00833C64" w:rsidRDefault="00833C64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            (Nombre y firma de quien realiza el servicio)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B2D7C3" wp14:editId="550C2DAE">
                <wp:simplePos x="0" y="0"/>
                <wp:positionH relativeFrom="column">
                  <wp:posOffset>-265176</wp:posOffset>
                </wp:positionH>
                <wp:positionV relativeFrom="paragraph">
                  <wp:posOffset>353441</wp:posOffset>
                </wp:positionV>
                <wp:extent cx="4361688" cy="539496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688" cy="539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FAD7" w14:textId="77777777" w:rsidR="00833C64" w:rsidRDefault="00833C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Firma de Conformidad: __________________________________</w:t>
                            </w:r>
                          </w:p>
                          <w:p w14:paraId="727AF660" w14:textId="77777777" w:rsidR="00833C64" w:rsidRPr="00833C64" w:rsidRDefault="00833C6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</w:t>
                            </w:r>
                            <w:r w:rsidRPr="00833C64">
                              <w:rPr>
                                <w:b/>
                                <w:bCs/>
                                <w:lang w:val="es-ES"/>
                              </w:rPr>
                              <w:t xml:space="preserve">(Nombre y firma de Operador, usuario, </w:t>
                            </w:r>
                            <w:proofErr w:type="spellStart"/>
                            <w:r w:rsidRPr="00833C64">
                              <w:rPr>
                                <w:b/>
                                <w:bCs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833C64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833C64">
                              <w:rPr>
                                <w:b/>
                                <w:bCs/>
                                <w:lang w:val="es-ES"/>
                              </w:rPr>
                              <w:t>Jefe</w:t>
                            </w:r>
                            <w:proofErr w:type="gramEnd"/>
                            <w:r w:rsidRPr="00833C64">
                              <w:rPr>
                                <w:b/>
                                <w:bCs/>
                                <w:lang w:val="es-ES"/>
                              </w:rPr>
                              <w:t xml:space="preserve"> de área)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D7C3" id="_x0000_s1032" type="#_x0000_t202" style="position:absolute;margin-left:-20.9pt;margin-top:27.85pt;width:343.4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" filled="f" stroked="f">
                <v:textbox>
                  <w:txbxContent>
                    <w:p w14:paraId="4DC3FAD7" w14:textId="77777777" w:rsidR="00833C64" w:rsidRDefault="00833C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Firma de Conformidad: __________________________________</w:t>
                      </w:r>
                    </w:p>
                    <w:p w14:paraId="727AF660" w14:textId="77777777" w:rsidR="00833C64" w:rsidRPr="00833C64" w:rsidRDefault="00833C64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</w:t>
                      </w:r>
                      <w:r w:rsidRPr="00833C64">
                        <w:rPr>
                          <w:b/>
                          <w:bCs/>
                          <w:lang w:val="es-ES"/>
                        </w:rPr>
                        <w:t xml:space="preserve">(Nombre y firma de Operador, usuario, </w:t>
                      </w:r>
                      <w:proofErr w:type="spellStart"/>
                      <w:r w:rsidRPr="00833C64">
                        <w:rPr>
                          <w:b/>
                          <w:bCs/>
                          <w:lang w:val="es-ES"/>
                        </w:rPr>
                        <w:t>ó</w:t>
                      </w:r>
                      <w:proofErr w:type="spellEnd"/>
                      <w:r w:rsidRPr="00833C64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gramStart"/>
                      <w:r w:rsidRPr="00833C64">
                        <w:rPr>
                          <w:b/>
                          <w:bCs/>
                          <w:lang w:val="es-ES"/>
                        </w:rPr>
                        <w:t>Jefe</w:t>
                      </w:r>
                      <w:proofErr w:type="gramEnd"/>
                      <w:r w:rsidRPr="00833C64">
                        <w:rPr>
                          <w:b/>
                          <w:bCs/>
                          <w:lang w:val="es-ES"/>
                        </w:rPr>
                        <w:t xml:space="preserve"> de área)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6481" w:rsidSect="008C6A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2"/>
    <w:rsid w:val="00176481"/>
    <w:rsid w:val="00556412"/>
    <w:rsid w:val="00833C64"/>
    <w:rsid w:val="008C6A45"/>
    <w:rsid w:val="00CD4550"/>
    <w:rsid w:val="00E14636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99EA"/>
  <w15:chartTrackingRefBased/>
  <w15:docId w15:val="{31993105-3554-44D5-B056-AA3A4C91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bran.Garcia\Documents\REPORTES%20MANTTO\HOJAS%20DE%20SERVICIO\HOJA%20DE%20SERVICIO_MACH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DE SERVICIO_MACHOTE</Template>
  <TotalTime>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Garcia</dc:creator>
  <cp:keywords/>
  <dc:description/>
  <cp:lastModifiedBy>Sistemas Alcomex</cp:lastModifiedBy>
  <cp:revision>1</cp:revision>
  <cp:lastPrinted>2022-10-25T19:11:00Z</cp:lastPrinted>
  <dcterms:created xsi:type="dcterms:W3CDTF">2023-01-12T23:55:00Z</dcterms:created>
  <dcterms:modified xsi:type="dcterms:W3CDTF">2023-01-12T23:59:00Z</dcterms:modified>
</cp:coreProperties>
</file>